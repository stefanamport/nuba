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C35A7" w14:textId="77777777" w:rsidR="00552EA7" w:rsidRDefault="00552EA7" w:rsidP="00552EA7">
      <w:pPr>
        <w:pStyle w:val="berschrift1"/>
        <w:rPr>
          <w:lang w:val="de-CH"/>
        </w:rPr>
      </w:pPr>
      <w:r w:rsidRPr="00523BC8">
        <w:rPr>
          <w:lang w:val="de-CH"/>
        </w:rPr>
        <w:t>Usability Tests</w:t>
      </w:r>
    </w:p>
    <w:p w14:paraId="4663360A" w14:textId="77777777" w:rsidR="00552EA7" w:rsidRPr="00552EA7" w:rsidRDefault="00552EA7" w:rsidP="00552EA7">
      <w:pPr>
        <w:rPr>
          <w:rFonts w:eastAsiaTheme="minorEastAsia"/>
          <w:iCs/>
          <w:color w:val="3E3E3E" w:themeColor="text2" w:themeTint="E6"/>
          <w:sz w:val="28"/>
        </w:rPr>
      </w:pPr>
      <w:r w:rsidRPr="00552EA7">
        <w:rPr>
          <w:rFonts w:eastAsiaTheme="minorEastAsia"/>
          <w:iCs/>
          <w:color w:val="3E3E3E" w:themeColor="text2" w:themeTint="E6"/>
          <w:sz w:val="28"/>
        </w:rPr>
        <w:t>Kurzdokumentation für «</w:t>
      </w:r>
      <w:proofErr w:type="spellStart"/>
      <w:r w:rsidRPr="00552EA7">
        <w:rPr>
          <w:rFonts w:eastAsiaTheme="minorEastAsia"/>
          <w:iCs/>
          <w:color w:val="3E3E3E" w:themeColor="text2" w:themeTint="E6"/>
          <w:sz w:val="28"/>
        </w:rPr>
        <w:t>NuBa</w:t>
      </w:r>
      <w:proofErr w:type="spellEnd"/>
      <w:r w:rsidRPr="00552EA7">
        <w:rPr>
          <w:rFonts w:eastAsiaTheme="minorEastAsia"/>
          <w:iCs/>
          <w:color w:val="3E3E3E" w:themeColor="text2" w:themeTint="E6"/>
          <w:sz w:val="28"/>
        </w:rPr>
        <w:t>» von Sonja Näf &amp; Stefan Amport</w:t>
      </w:r>
      <w:r w:rsidRPr="00552EA7">
        <w:rPr>
          <w:rFonts w:eastAsiaTheme="minorEastAsia"/>
          <w:iCs/>
          <w:color w:val="3E3E3E" w:themeColor="text2" w:themeTint="E6"/>
          <w:sz w:val="28"/>
        </w:rPr>
        <w:br/>
        <w:t>CAS FEE Projekt 2</w:t>
      </w:r>
    </w:p>
    <w:p w14:paraId="671CE676" w14:textId="77777777" w:rsidR="00552EA7" w:rsidRDefault="00552EA7" w:rsidP="00552EA7">
      <w:pPr>
        <w:rPr>
          <w:b/>
          <w:lang w:val="de-CH"/>
        </w:rPr>
      </w:pPr>
    </w:p>
    <w:p w14:paraId="5AC22BFC" w14:textId="77777777" w:rsidR="002A1C92" w:rsidRDefault="00552EA7" w:rsidP="00552EA7">
      <w:r>
        <w:br w:type="page"/>
      </w:r>
    </w:p>
    <w:p w14:paraId="661E4AB2" w14:textId="77777777" w:rsidR="002A1C92" w:rsidRDefault="00552EA7">
      <w:pPr>
        <w:pStyle w:val="berschrift2"/>
      </w:pPr>
      <w:r>
        <w:lastRenderedPageBreak/>
        <w:t>Beschreibung der Test Cases</w:t>
      </w:r>
    </w:p>
    <w:p w14:paraId="33247AF0" w14:textId="77777777" w:rsidR="002A1C92" w:rsidRDefault="00552EA7" w:rsidP="00552EA7">
      <w:pPr>
        <w:pStyle w:val="berschrift3"/>
      </w:pPr>
      <w:r>
        <w:t>Mögliches Usability Problem 1</w:t>
      </w:r>
    </w:p>
    <w:p w14:paraId="198D0EB9" w14:textId="77777777" w:rsidR="00552EA7" w:rsidRPr="00523BC8" w:rsidRDefault="00552EA7" w:rsidP="00552EA7">
      <w:r>
        <w:t xml:space="preserve">Testen der </w:t>
      </w:r>
      <w:r w:rsidRPr="00523BC8">
        <w:t xml:space="preserve">Login Funktion </w:t>
      </w:r>
      <w:r>
        <w:br/>
      </w:r>
      <w:r w:rsidRPr="00523BC8">
        <w:t>Ist k</w:t>
      </w:r>
      <w:r>
        <w:t>lar wie man sich anmelden kann?</w:t>
      </w:r>
      <w:r>
        <w:br/>
      </w:r>
      <w:r w:rsidRPr="00523BC8">
        <w:t>Ist klar, dass man zuerst gewisse Angaben machen mu</w:t>
      </w:r>
      <w:r>
        <w:t>ss, um die App nutzen zu können?</w:t>
      </w:r>
    </w:p>
    <w:p w14:paraId="537A9843" w14:textId="77777777" w:rsidR="00552EA7" w:rsidRDefault="00552EA7" w:rsidP="00552EA7">
      <w:pPr>
        <w:tabs>
          <w:tab w:val="left" w:pos="2552"/>
        </w:tabs>
      </w:pPr>
      <w:r>
        <w:t>Startpunkt</w:t>
      </w:r>
      <w:r>
        <w:tab/>
      </w:r>
      <w:r>
        <w:t xml:space="preserve">Welcome Seite </w:t>
      </w:r>
      <w:r>
        <w:br/>
        <w:t>Schritte zum Problem</w:t>
      </w:r>
      <w:r>
        <w:tab/>
      </w:r>
      <w:r>
        <w:t xml:space="preserve">Login anlegen, Benutzerdaten eintragen </w:t>
      </w:r>
      <w:r>
        <w:br/>
        <w:t>Mögliches Problem</w:t>
      </w:r>
      <w:r>
        <w:tab/>
      </w:r>
      <w:r>
        <w:t xml:space="preserve">Login nicht klar </w:t>
      </w:r>
      <w:r>
        <w:br/>
        <w:t>Mögliches Problem</w:t>
      </w:r>
      <w:r>
        <w:tab/>
      </w:r>
      <w:r>
        <w:t xml:space="preserve">Bedienung User Account nicht klar </w:t>
      </w:r>
      <w:r>
        <w:br/>
        <w:t>Effekt</w:t>
      </w:r>
      <w:r>
        <w:tab/>
      </w:r>
      <w:r>
        <w:t xml:space="preserve">Abbruch des </w:t>
      </w:r>
      <w:proofErr w:type="spellStart"/>
      <w:r>
        <w:t>Reigstrationsprozesses</w:t>
      </w:r>
      <w:proofErr w:type="spellEnd"/>
      <w:r>
        <w:t xml:space="preserve"> </w:t>
      </w:r>
      <w:r>
        <w:br/>
        <w:t>Alternative Wege</w:t>
      </w:r>
      <w:r>
        <w:tab/>
      </w:r>
      <w:r>
        <w:t xml:space="preserve">nicht möglich. Registration muss zwingend durchlaufen werden </w:t>
      </w:r>
    </w:p>
    <w:p w14:paraId="21302001" w14:textId="77777777" w:rsidR="00552EA7" w:rsidRDefault="00552EA7" w:rsidP="00552EA7">
      <w:pPr>
        <w:pStyle w:val="berschrift4"/>
      </w:pPr>
      <w:r>
        <w:t>Aufgabenstellung für Testperson</w:t>
      </w:r>
    </w:p>
    <w:p w14:paraId="4E487BC9" w14:textId="77777777" w:rsidR="00552EA7" w:rsidRDefault="00552EA7" w:rsidP="00552EA7">
      <w:pPr>
        <w:pStyle w:val="Zitat"/>
      </w:pPr>
      <w:r>
        <w:t>«</w:t>
      </w:r>
      <w:r>
        <w:t xml:space="preserve">Du möchtest deine Ernährung genauer überwachen und dich darum bei </w:t>
      </w:r>
      <w:proofErr w:type="spellStart"/>
      <w:r>
        <w:t>NuBa</w:t>
      </w:r>
      <w:proofErr w:type="spellEnd"/>
      <w:r>
        <w:t xml:space="preserve"> registrieren. Die Aufgabe ist abgeschlossen wenn du dein Benutzerkonto eingerichtet hast und mit der Erfassung </w:t>
      </w:r>
      <w:r>
        <w:t xml:space="preserve">deiner Nahrung beginnen </w:t>
      </w:r>
      <w:proofErr w:type="gramStart"/>
      <w:r>
        <w:t>kannst.»</w:t>
      </w:r>
      <w:proofErr w:type="gramEnd"/>
    </w:p>
    <w:p w14:paraId="4DC1BB6A" w14:textId="77777777" w:rsidR="002A1C92" w:rsidRDefault="002A1C92"/>
    <w:p w14:paraId="1C3FB2D8" w14:textId="77777777" w:rsidR="00552EA7" w:rsidRDefault="00552EA7" w:rsidP="00552EA7">
      <w:pPr>
        <w:pStyle w:val="berschrift3"/>
      </w:pPr>
      <w:r>
        <w:t xml:space="preserve">Mögliches Usability Problem </w:t>
      </w:r>
      <w:r>
        <w:t>2</w:t>
      </w:r>
    </w:p>
    <w:p w14:paraId="52BCBA12" w14:textId="77777777" w:rsidR="00552EA7" w:rsidRPr="00552EA7" w:rsidRDefault="00552EA7" w:rsidP="00552EA7">
      <w:pPr>
        <w:tabs>
          <w:tab w:val="left" w:pos="2552"/>
        </w:tabs>
      </w:pPr>
      <w:r>
        <w:t>Nahrungserfassung &amp; Auswertung</w:t>
      </w:r>
      <w:r>
        <w:br/>
      </w:r>
      <w:r w:rsidRPr="00552EA7">
        <w:t xml:space="preserve">Ist klar wie man Nahrung erfassen kann? </w:t>
      </w:r>
      <w:r>
        <w:br/>
      </w:r>
      <w:r w:rsidRPr="00552EA7">
        <w:t xml:space="preserve">Werden korrekte Schlüsse aus der Auswertung gezogen? </w:t>
      </w:r>
    </w:p>
    <w:p w14:paraId="2D3B27D2" w14:textId="77777777" w:rsidR="00552EA7" w:rsidRDefault="00552EA7" w:rsidP="00552EA7">
      <w:pPr>
        <w:tabs>
          <w:tab w:val="left" w:pos="2694"/>
        </w:tabs>
        <w:spacing w:line="240" w:lineRule="auto"/>
      </w:pPr>
      <w:r>
        <w:t>Startpunkt</w:t>
      </w:r>
      <w:r>
        <w:tab/>
      </w:r>
      <w:r w:rsidRPr="00523BC8">
        <w:t xml:space="preserve">Such-Seite </w:t>
      </w:r>
      <w:r>
        <w:br/>
        <w:t>Schritte zum Problem</w:t>
      </w:r>
      <w:r>
        <w:tab/>
      </w:r>
      <w:r w:rsidRPr="00523BC8">
        <w:t>Ausführung einer Suche / Eintr</w:t>
      </w:r>
      <w:r>
        <w:t>ag ins Journal / Auswertung</w:t>
      </w:r>
      <w:r>
        <w:br/>
        <w:t>Mögliches Problem</w:t>
      </w:r>
      <w:r>
        <w:tab/>
      </w:r>
      <w:r w:rsidRPr="00523BC8">
        <w:t xml:space="preserve">Suchfeld wird nicht erkannt </w:t>
      </w:r>
      <w:r>
        <w:br/>
        <w:t>Mögliches Problem</w:t>
      </w:r>
      <w:r>
        <w:tab/>
      </w:r>
      <w:r w:rsidRPr="00523BC8">
        <w:t xml:space="preserve">Auswertungen werden nicht verstanden </w:t>
      </w:r>
      <w:r>
        <w:br/>
        <w:t>Effekt</w:t>
      </w:r>
      <w:r>
        <w:tab/>
      </w:r>
      <w:r w:rsidRPr="00523BC8">
        <w:t xml:space="preserve">App kann nicht bedient werden </w:t>
      </w:r>
    </w:p>
    <w:p w14:paraId="5173709D" w14:textId="77777777" w:rsidR="00552EA7" w:rsidRDefault="00552EA7" w:rsidP="00552EA7">
      <w:pPr>
        <w:pStyle w:val="berschrift4"/>
      </w:pPr>
      <w:r>
        <w:t>Aufgabenstellung für Testperson</w:t>
      </w:r>
    </w:p>
    <w:p w14:paraId="54B42242" w14:textId="77777777" w:rsidR="00552EA7" w:rsidRPr="00523BC8" w:rsidRDefault="00552EA7" w:rsidP="00552EA7">
      <w:pPr>
        <w:pStyle w:val="Zitat"/>
      </w:pPr>
      <w:r>
        <w:t>«</w:t>
      </w:r>
      <w:r w:rsidRPr="00523BC8">
        <w:t>Du hast dich erfolgreich registriert und möchtest nun eintragen, was du über den heutigen Tag gegessen hast. Welche Schlüss</w:t>
      </w:r>
      <w:r>
        <w:t xml:space="preserve">e ziehst du aus der </w:t>
      </w:r>
      <w:proofErr w:type="gramStart"/>
      <w:r>
        <w:t>Auswertung?»</w:t>
      </w:r>
      <w:proofErr w:type="gramEnd"/>
    </w:p>
    <w:p w14:paraId="1D93150C" w14:textId="77777777" w:rsidR="00552EA7" w:rsidRDefault="00552EA7" w:rsidP="00552EA7">
      <w:pPr>
        <w:pStyle w:val="Zitat"/>
      </w:pPr>
    </w:p>
    <w:p w14:paraId="2E9B2362" w14:textId="77777777" w:rsidR="00552EA7" w:rsidRDefault="00552EA7">
      <w:r>
        <w:br w:type="page"/>
      </w:r>
    </w:p>
    <w:p w14:paraId="10A93F05" w14:textId="77777777" w:rsidR="00552EA7" w:rsidRDefault="00552EA7" w:rsidP="00552EA7"/>
    <w:p w14:paraId="47E3632E" w14:textId="77777777" w:rsidR="002A1C92" w:rsidRDefault="00552EA7">
      <w:pPr>
        <w:pStyle w:val="berschrift2"/>
      </w:pPr>
      <w:r>
        <w:t>Testperson 1</w:t>
      </w:r>
      <w:r>
        <w:br/>
        <w:t>Jana Odermatt</w:t>
      </w:r>
    </w:p>
    <w:p w14:paraId="7960B6AC" w14:textId="77777777" w:rsidR="00552EA7" w:rsidRDefault="00552EA7" w:rsidP="00552EA7"/>
    <w:p w14:paraId="0E4CD1F5" w14:textId="77777777" w:rsidR="00552EA7" w:rsidRDefault="00552EA7" w:rsidP="00552EA7">
      <w:r>
        <w:t>Fotos</w:t>
      </w:r>
    </w:p>
    <w:p w14:paraId="341F6604" w14:textId="77777777" w:rsidR="00552EA7" w:rsidRPr="00552EA7" w:rsidRDefault="00552EA7" w:rsidP="00552EA7"/>
    <w:p w14:paraId="33998244" w14:textId="77777777" w:rsidR="002A1C92" w:rsidRDefault="00552EA7" w:rsidP="00552EA7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2A1C92" w14:paraId="30B6F9BA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3274A3D" w14:textId="77777777" w:rsidR="002A1C92" w:rsidRDefault="00552EA7">
            <w:r>
              <w:t>Feststellung</w:t>
            </w:r>
          </w:p>
        </w:tc>
        <w:tc>
          <w:tcPr>
            <w:tcW w:w="1667" w:type="pct"/>
            <w:vAlign w:val="bottom"/>
          </w:tcPr>
          <w:p w14:paraId="3557D057" w14:textId="77777777" w:rsidR="002A1C92" w:rsidRDefault="00552EA7" w:rsidP="00552EA7">
            <w:r>
              <w:t>Learning</w:t>
            </w:r>
          </w:p>
        </w:tc>
        <w:tc>
          <w:tcPr>
            <w:tcW w:w="1667" w:type="pct"/>
            <w:vAlign w:val="bottom"/>
          </w:tcPr>
          <w:p w14:paraId="04E06CB4" w14:textId="77777777" w:rsidR="002A1C92" w:rsidRDefault="00552EA7" w:rsidP="00552EA7">
            <w:r>
              <w:t>Implementiert?</w:t>
            </w:r>
          </w:p>
        </w:tc>
      </w:tr>
      <w:tr w:rsidR="002A1C92" w14:paraId="2B7CC7B5" w14:textId="77777777" w:rsidTr="00B13B85">
        <w:trPr>
          <w:trHeight w:val="695"/>
        </w:trPr>
        <w:tc>
          <w:tcPr>
            <w:tcW w:w="1666" w:type="pct"/>
          </w:tcPr>
          <w:p w14:paraId="76972138" w14:textId="77777777" w:rsidR="002A1C92" w:rsidRPr="00552EA7" w:rsidRDefault="002A1C92" w:rsidP="00552EA7"/>
        </w:tc>
        <w:tc>
          <w:tcPr>
            <w:tcW w:w="1667" w:type="pct"/>
          </w:tcPr>
          <w:p w14:paraId="1EE25A95" w14:textId="77777777" w:rsidR="002A1C92" w:rsidRPr="00552EA7" w:rsidRDefault="002A1C92" w:rsidP="00552EA7"/>
        </w:tc>
        <w:tc>
          <w:tcPr>
            <w:tcW w:w="1667" w:type="pct"/>
          </w:tcPr>
          <w:p w14:paraId="6CB9B5B5" w14:textId="77777777" w:rsidR="002A1C92" w:rsidRPr="00552EA7" w:rsidRDefault="002A1C92" w:rsidP="00552EA7"/>
        </w:tc>
      </w:tr>
      <w:tr w:rsidR="002A1C92" w14:paraId="3DCD6683" w14:textId="77777777" w:rsidTr="00B13B85">
        <w:tc>
          <w:tcPr>
            <w:tcW w:w="1666" w:type="pct"/>
          </w:tcPr>
          <w:p w14:paraId="6D063468" w14:textId="77777777" w:rsidR="002A1C92" w:rsidRPr="00552EA7" w:rsidRDefault="002A1C92" w:rsidP="00552EA7"/>
        </w:tc>
        <w:tc>
          <w:tcPr>
            <w:tcW w:w="1667" w:type="pct"/>
          </w:tcPr>
          <w:p w14:paraId="221568D4" w14:textId="77777777" w:rsidR="002A1C92" w:rsidRPr="00552EA7" w:rsidRDefault="002A1C92" w:rsidP="00552EA7"/>
        </w:tc>
        <w:tc>
          <w:tcPr>
            <w:tcW w:w="1667" w:type="pct"/>
          </w:tcPr>
          <w:p w14:paraId="2A6347FC" w14:textId="77777777" w:rsidR="002A1C92" w:rsidRPr="00552EA7" w:rsidRDefault="002A1C92" w:rsidP="00552EA7"/>
        </w:tc>
      </w:tr>
      <w:tr w:rsidR="002A1C92" w14:paraId="1A31544D" w14:textId="77777777" w:rsidTr="00B13B85">
        <w:trPr>
          <w:trHeight w:val="637"/>
        </w:trPr>
        <w:tc>
          <w:tcPr>
            <w:tcW w:w="1666" w:type="pct"/>
          </w:tcPr>
          <w:p w14:paraId="0BE292E0" w14:textId="77777777" w:rsidR="002A1C92" w:rsidRDefault="002A1C92"/>
        </w:tc>
        <w:tc>
          <w:tcPr>
            <w:tcW w:w="1667" w:type="pct"/>
          </w:tcPr>
          <w:p w14:paraId="0E294257" w14:textId="77777777" w:rsidR="002A1C92" w:rsidRDefault="002A1C92"/>
        </w:tc>
        <w:tc>
          <w:tcPr>
            <w:tcW w:w="1667" w:type="pct"/>
          </w:tcPr>
          <w:p w14:paraId="5FE2C877" w14:textId="77777777" w:rsidR="002A1C92" w:rsidRDefault="002A1C92"/>
        </w:tc>
      </w:tr>
    </w:tbl>
    <w:p w14:paraId="717BC3FE" w14:textId="77777777" w:rsidR="002A1C92" w:rsidRDefault="002A1C92"/>
    <w:p w14:paraId="341AE60E" w14:textId="77777777" w:rsidR="00552EA7" w:rsidRDefault="00552EA7" w:rsidP="00552EA7">
      <w:pPr>
        <w:pStyle w:val="berschrift3"/>
      </w:pPr>
      <w:r>
        <w:t xml:space="preserve">Test Case </w:t>
      </w:r>
      <w:r>
        <w:t>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552EA7" w14:paraId="1BBD634B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06F86774" w14:textId="77777777" w:rsidR="00552EA7" w:rsidRDefault="00552EA7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02A581BF" w14:textId="77777777" w:rsidR="00552EA7" w:rsidRDefault="00552EA7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26F1D22" w14:textId="77777777" w:rsidR="00552EA7" w:rsidRDefault="00552EA7" w:rsidP="00F97A6D">
            <w:r>
              <w:t>Implementiert?</w:t>
            </w:r>
          </w:p>
        </w:tc>
      </w:tr>
      <w:tr w:rsidR="00552EA7" w14:paraId="4B4E683E" w14:textId="77777777" w:rsidTr="00B13B85">
        <w:trPr>
          <w:trHeight w:val="695"/>
        </w:trPr>
        <w:tc>
          <w:tcPr>
            <w:tcW w:w="1666" w:type="pct"/>
          </w:tcPr>
          <w:p w14:paraId="4B96F8BB" w14:textId="77777777" w:rsidR="00552EA7" w:rsidRPr="00552EA7" w:rsidRDefault="00552EA7" w:rsidP="00F97A6D">
            <w:bookmarkStart w:id="0" w:name="_GoBack"/>
            <w:bookmarkEnd w:id="0"/>
          </w:p>
        </w:tc>
        <w:tc>
          <w:tcPr>
            <w:tcW w:w="1667" w:type="pct"/>
          </w:tcPr>
          <w:p w14:paraId="79D0F885" w14:textId="77777777" w:rsidR="00552EA7" w:rsidRPr="00552EA7" w:rsidRDefault="00552EA7" w:rsidP="00F97A6D"/>
        </w:tc>
        <w:tc>
          <w:tcPr>
            <w:tcW w:w="1667" w:type="pct"/>
          </w:tcPr>
          <w:p w14:paraId="60DAF74E" w14:textId="77777777" w:rsidR="00552EA7" w:rsidRPr="00552EA7" w:rsidRDefault="00552EA7" w:rsidP="00F97A6D"/>
        </w:tc>
      </w:tr>
      <w:tr w:rsidR="00552EA7" w14:paraId="2B399C21" w14:textId="77777777" w:rsidTr="00B13B85">
        <w:tc>
          <w:tcPr>
            <w:tcW w:w="1666" w:type="pct"/>
          </w:tcPr>
          <w:p w14:paraId="1A01E47F" w14:textId="77777777" w:rsidR="00552EA7" w:rsidRPr="00552EA7" w:rsidRDefault="00552EA7" w:rsidP="00F97A6D"/>
        </w:tc>
        <w:tc>
          <w:tcPr>
            <w:tcW w:w="1667" w:type="pct"/>
          </w:tcPr>
          <w:p w14:paraId="55A7AB09" w14:textId="77777777" w:rsidR="00552EA7" w:rsidRPr="00552EA7" w:rsidRDefault="00552EA7" w:rsidP="00F97A6D"/>
        </w:tc>
        <w:tc>
          <w:tcPr>
            <w:tcW w:w="1667" w:type="pct"/>
          </w:tcPr>
          <w:p w14:paraId="1C595C60" w14:textId="77777777" w:rsidR="00552EA7" w:rsidRPr="00552EA7" w:rsidRDefault="00552EA7" w:rsidP="00F97A6D"/>
        </w:tc>
      </w:tr>
    </w:tbl>
    <w:p w14:paraId="5C275BE1" w14:textId="24413387" w:rsidR="00DE55D0" w:rsidRDefault="00DE55D0"/>
    <w:p w14:paraId="74629356" w14:textId="77777777" w:rsidR="00DE55D0" w:rsidRDefault="00DE55D0">
      <w:r>
        <w:br w:type="page"/>
      </w:r>
    </w:p>
    <w:p w14:paraId="3DCD218C" w14:textId="61A858E0" w:rsidR="00DE55D0" w:rsidRDefault="00DE55D0" w:rsidP="00DE55D0">
      <w:pPr>
        <w:pStyle w:val="berschrift2"/>
      </w:pPr>
      <w:r>
        <w:lastRenderedPageBreak/>
        <w:t xml:space="preserve">Testperson </w:t>
      </w:r>
      <w:r>
        <w:t>2</w:t>
      </w:r>
      <w:r>
        <w:br/>
      </w:r>
      <w:r w:rsidR="00B13B85">
        <w:t xml:space="preserve">Martina </w:t>
      </w:r>
      <w:proofErr w:type="spellStart"/>
      <w:r w:rsidR="00B13B85">
        <w:t>Nöthiger</w:t>
      </w:r>
      <w:proofErr w:type="spellEnd"/>
    </w:p>
    <w:p w14:paraId="018CDB12" w14:textId="77777777" w:rsidR="00DE55D0" w:rsidRDefault="00DE55D0" w:rsidP="00DE55D0"/>
    <w:p w14:paraId="13BCE189" w14:textId="77777777" w:rsidR="00DE55D0" w:rsidRDefault="00DE55D0" w:rsidP="00DE55D0">
      <w:r>
        <w:t>Fotos</w:t>
      </w:r>
    </w:p>
    <w:p w14:paraId="50250DC0" w14:textId="77777777" w:rsidR="00DE55D0" w:rsidRPr="00552EA7" w:rsidRDefault="00DE55D0" w:rsidP="00DE55D0"/>
    <w:p w14:paraId="388D60F2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57258B8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2CCEC26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2A8C252E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5D7B121A" w14:textId="77777777" w:rsidR="00DE55D0" w:rsidRDefault="00DE55D0" w:rsidP="00F97A6D">
            <w:r>
              <w:t>Implementiert?</w:t>
            </w:r>
          </w:p>
        </w:tc>
      </w:tr>
      <w:tr w:rsidR="00DE55D0" w14:paraId="592BD04F" w14:textId="77777777" w:rsidTr="00B13B85">
        <w:trPr>
          <w:trHeight w:val="695"/>
        </w:trPr>
        <w:tc>
          <w:tcPr>
            <w:tcW w:w="1666" w:type="pct"/>
          </w:tcPr>
          <w:p w14:paraId="1EC26C8D" w14:textId="77777777" w:rsidR="00DE55D0" w:rsidRPr="00552EA7" w:rsidRDefault="00DE55D0" w:rsidP="00F97A6D"/>
        </w:tc>
        <w:tc>
          <w:tcPr>
            <w:tcW w:w="1667" w:type="pct"/>
          </w:tcPr>
          <w:p w14:paraId="23CB31AB" w14:textId="77777777" w:rsidR="00DE55D0" w:rsidRPr="00552EA7" w:rsidRDefault="00DE55D0" w:rsidP="00F97A6D"/>
        </w:tc>
        <w:tc>
          <w:tcPr>
            <w:tcW w:w="1667" w:type="pct"/>
          </w:tcPr>
          <w:p w14:paraId="453D3BCC" w14:textId="77777777" w:rsidR="00DE55D0" w:rsidRPr="00552EA7" w:rsidRDefault="00DE55D0" w:rsidP="00F97A6D"/>
        </w:tc>
      </w:tr>
      <w:tr w:rsidR="00DE55D0" w14:paraId="04E26931" w14:textId="77777777" w:rsidTr="00B13B85">
        <w:tc>
          <w:tcPr>
            <w:tcW w:w="1666" w:type="pct"/>
          </w:tcPr>
          <w:p w14:paraId="00E34051" w14:textId="77777777" w:rsidR="00DE55D0" w:rsidRPr="00552EA7" w:rsidRDefault="00DE55D0" w:rsidP="00F97A6D"/>
        </w:tc>
        <w:tc>
          <w:tcPr>
            <w:tcW w:w="1667" w:type="pct"/>
          </w:tcPr>
          <w:p w14:paraId="29272032" w14:textId="77777777" w:rsidR="00DE55D0" w:rsidRPr="00552EA7" w:rsidRDefault="00DE55D0" w:rsidP="00F97A6D"/>
        </w:tc>
        <w:tc>
          <w:tcPr>
            <w:tcW w:w="1667" w:type="pct"/>
          </w:tcPr>
          <w:p w14:paraId="5D0ADD8E" w14:textId="77777777" w:rsidR="00DE55D0" w:rsidRPr="00552EA7" w:rsidRDefault="00DE55D0" w:rsidP="00F97A6D"/>
        </w:tc>
      </w:tr>
      <w:tr w:rsidR="00DE55D0" w14:paraId="466A3312" w14:textId="77777777" w:rsidTr="00B13B85">
        <w:tc>
          <w:tcPr>
            <w:tcW w:w="1666" w:type="pct"/>
          </w:tcPr>
          <w:p w14:paraId="7CEA3B70" w14:textId="77777777" w:rsidR="00DE55D0" w:rsidRDefault="00DE55D0" w:rsidP="00F97A6D"/>
        </w:tc>
        <w:tc>
          <w:tcPr>
            <w:tcW w:w="1667" w:type="pct"/>
          </w:tcPr>
          <w:p w14:paraId="40F73232" w14:textId="77777777" w:rsidR="00DE55D0" w:rsidRDefault="00DE55D0" w:rsidP="00F97A6D"/>
        </w:tc>
        <w:tc>
          <w:tcPr>
            <w:tcW w:w="1667" w:type="pct"/>
          </w:tcPr>
          <w:p w14:paraId="664D8167" w14:textId="77777777" w:rsidR="00DE55D0" w:rsidRDefault="00DE55D0" w:rsidP="00F97A6D"/>
        </w:tc>
      </w:tr>
    </w:tbl>
    <w:p w14:paraId="73360D88" w14:textId="77777777" w:rsidR="00DE55D0" w:rsidRDefault="00DE55D0" w:rsidP="00DE55D0"/>
    <w:p w14:paraId="7BB20BFF" w14:textId="77777777" w:rsidR="00DE55D0" w:rsidRDefault="00DE55D0" w:rsidP="00DE55D0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68B608DD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78831D8F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5911F4C1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0E7690E" w14:textId="77777777" w:rsidR="00DE55D0" w:rsidRDefault="00DE55D0" w:rsidP="00F97A6D">
            <w:r>
              <w:t>Implementiert?</w:t>
            </w:r>
          </w:p>
        </w:tc>
      </w:tr>
      <w:tr w:rsidR="00DE55D0" w14:paraId="58751904" w14:textId="77777777" w:rsidTr="00B13B85">
        <w:trPr>
          <w:trHeight w:val="695"/>
        </w:trPr>
        <w:tc>
          <w:tcPr>
            <w:tcW w:w="1666" w:type="pct"/>
          </w:tcPr>
          <w:p w14:paraId="2A7EEAC4" w14:textId="77777777" w:rsidR="00DE55D0" w:rsidRPr="00552EA7" w:rsidRDefault="00DE55D0" w:rsidP="00F97A6D"/>
        </w:tc>
        <w:tc>
          <w:tcPr>
            <w:tcW w:w="1667" w:type="pct"/>
          </w:tcPr>
          <w:p w14:paraId="62012AEE" w14:textId="77777777" w:rsidR="00DE55D0" w:rsidRPr="00552EA7" w:rsidRDefault="00DE55D0" w:rsidP="00F97A6D"/>
        </w:tc>
        <w:tc>
          <w:tcPr>
            <w:tcW w:w="1667" w:type="pct"/>
          </w:tcPr>
          <w:p w14:paraId="61D8E279" w14:textId="77777777" w:rsidR="00DE55D0" w:rsidRPr="00552EA7" w:rsidRDefault="00DE55D0" w:rsidP="00F97A6D"/>
        </w:tc>
      </w:tr>
      <w:tr w:rsidR="00DE55D0" w14:paraId="50345B30" w14:textId="77777777" w:rsidTr="00B13B85">
        <w:tc>
          <w:tcPr>
            <w:tcW w:w="1666" w:type="pct"/>
          </w:tcPr>
          <w:p w14:paraId="1F4D9F39" w14:textId="77777777" w:rsidR="00DE55D0" w:rsidRPr="00552EA7" w:rsidRDefault="00DE55D0" w:rsidP="00F97A6D"/>
        </w:tc>
        <w:tc>
          <w:tcPr>
            <w:tcW w:w="1667" w:type="pct"/>
          </w:tcPr>
          <w:p w14:paraId="7FE20F57" w14:textId="77777777" w:rsidR="00DE55D0" w:rsidRPr="00552EA7" w:rsidRDefault="00DE55D0" w:rsidP="00F97A6D"/>
        </w:tc>
        <w:tc>
          <w:tcPr>
            <w:tcW w:w="1667" w:type="pct"/>
          </w:tcPr>
          <w:p w14:paraId="1E73814E" w14:textId="77777777" w:rsidR="00DE55D0" w:rsidRPr="00552EA7" w:rsidRDefault="00DE55D0" w:rsidP="00F97A6D"/>
        </w:tc>
      </w:tr>
    </w:tbl>
    <w:p w14:paraId="039B0FB7" w14:textId="77777777" w:rsidR="00DE55D0" w:rsidRDefault="00DE55D0" w:rsidP="00DE55D0"/>
    <w:p w14:paraId="6EB699B2" w14:textId="77777777" w:rsidR="00DE55D0" w:rsidRDefault="00DE55D0" w:rsidP="00DE55D0">
      <w:r>
        <w:br w:type="page"/>
      </w:r>
    </w:p>
    <w:p w14:paraId="6E334709" w14:textId="0B9C3FCC" w:rsidR="00DE55D0" w:rsidRDefault="00DE55D0" w:rsidP="00DE55D0">
      <w:pPr>
        <w:pStyle w:val="berschrift2"/>
      </w:pPr>
      <w:r>
        <w:lastRenderedPageBreak/>
        <w:t xml:space="preserve">Testperson </w:t>
      </w:r>
      <w:r>
        <w:t>3</w:t>
      </w:r>
      <w:r>
        <w:br/>
      </w:r>
      <w:r w:rsidR="00B13B85">
        <w:t>xxx</w:t>
      </w:r>
    </w:p>
    <w:p w14:paraId="40390A66" w14:textId="77777777" w:rsidR="00DE55D0" w:rsidRDefault="00DE55D0" w:rsidP="00DE55D0"/>
    <w:p w14:paraId="6750B4B5" w14:textId="77777777" w:rsidR="00DE55D0" w:rsidRDefault="00DE55D0" w:rsidP="00DE55D0">
      <w:r>
        <w:t>Fotos</w:t>
      </w:r>
    </w:p>
    <w:p w14:paraId="1E3172CD" w14:textId="77777777" w:rsidR="00DE55D0" w:rsidRPr="00552EA7" w:rsidRDefault="00DE55D0" w:rsidP="00DE55D0"/>
    <w:p w14:paraId="6A0DDD4A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027313F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30EF5047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67E778F3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3617F538" w14:textId="77777777" w:rsidR="00DE55D0" w:rsidRDefault="00DE55D0" w:rsidP="00F97A6D">
            <w:r>
              <w:t>Implementiert?</w:t>
            </w:r>
          </w:p>
        </w:tc>
      </w:tr>
      <w:tr w:rsidR="00DE55D0" w14:paraId="6F4E526F" w14:textId="77777777" w:rsidTr="00B13B85">
        <w:trPr>
          <w:trHeight w:val="695"/>
        </w:trPr>
        <w:tc>
          <w:tcPr>
            <w:tcW w:w="1666" w:type="pct"/>
          </w:tcPr>
          <w:p w14:paraId="0A9917CE" w14:textId="77777777" w:rsidR="00DE55D0" w:rsidRPr="00552EA7" w:rsidRDefault="00DE55D0" w:rsidP="00F97A6D"/>
        </w:tc>
        <w:tc>
          <w:tcPr>
            <w:tcW w:w="1667" w:type="pct"/>
          </w:tcPr>
          <w:p w14:paraId="2E32EC1D" w14:textId="77777777" w:rsidR="00DE55D0" w:rsidRPr="00552EA7" w:rsidRDefault="00DE55D0" w:rsidP="00F97A6D"/>
        </w:tc>
        <w:tc>
          <w:tcPr>
            <w:tcW w:w="1667" w:type="pct"/>
          </w:tcPr>
          <w:p w14:paraId="7298E9CD" w14:textId="77777777" w:rsidR="00DE55D0" w:rsidRPr="00552EA7" w:rsidRDefault="00DE55D0" w:rsidP="00F97A6D"/>
        </w:tc>
      </w:tr>
      <w:tr w:rsidR="00DE55D0" w14:paraId="5A73ECAE" w14:textId="77777777" w:rsidTr="00B13B85">
        <w:tc>
          <w:tcPr>
            <w:tcW w:w="1666" w:type="pct"/>
          </w:tcPr>
          <w:p w14:paraId="2ABD5AFF" w14:textId="77777777" w:rsidR="00DE55D0" w:rsidRPr="00552EA7" w:rsidRDefault="00DE55D0" w:rsidP="00F97A6D"/>
        </w:tc>
        <w:tc>
          <w:tcPr>
            <w:tcW w:w="1667" w:type="pct"/>
          </w:tcPr>
          <w:p w14:paraId="3D58A70D" w14:textId="77777777" w:rsidR="00DE55D0" w:rsidRPr="00552EA7" w:rsidRDefault="00DE55D0" w:rsidP="00F97A6D"/>
        </w:tc>
        <w:tc>
          <w:tcPr>
            <w:tcW w:w="1667" w:type="pct"/>
          </w:tcPr>
          <w:p w14:paraId="0D0D8354" w14:textId="77777777" w:rsidR="00DE55D0" w:rsidRPr="00552EA7" w:rsidRDefault="00DE55D0" w:rsidP="00F97A6D"/>
        </w:tc>
      </w:tr>
      <w:tr w:rsidR="00DE55D0" w14:paraId="11386DA2" w14:textId="77777777" w:rsidTr="00B13B85">
        <w:tc>
          <w:tcPr>
            <w:tcW w:w="1666" w:type="pct"/>
          </w:tcPr>
          <w:p w14:paraId="2C4BADC6" w14:textId="77777777" w:rsidR="00DE55D0" w:rsidRDefault="00DE55D0" w:rsidP="00F97A6D"/>
        </w:tc>
        <w:tc>
          <w:tcPr>
            <w:tcW w:w="1667" w:type="pct"/>
          </w:tcPr>
          <w:p w14:paraId="6E56413F" w14:textId="77777777" w:rsidR="00DE55D0" w:rsidRDefault="00DE55D0" w:rsidP="00F97A6D"/>
        </w:tc>
        <w:tc>
          <w:tcPr>
            <w:tcW w:w="1667" w:type="pct"/>
          </w:tcPr>
          <w:p w14:paraId="7E11F030" w14:textId="77777777" w:rsidR="00DE55D0" w:rsidRDefault="00DE55D0" w:rsidP="00F97A6D"/>
        </w:tc>
      </w:tr>
    </w:tbl>
    <w:p w14:paraId="3CD28DA2" w14:textId="77777777" w:rsidR="00DE55D0" w:rsidRDefault="00DE55D0" w:rsidP="00DE55D0"/>
    <w:p w14:paraId="74905903" w14:textId="77777777" w:rsidR="00DE55D0" w:rsidRDefault="00DE55D0" w:rsidP="00DE55D0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378296C6" w14:textId="77777777" w:rsidTr="00B13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60B3CE23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6CF7ECE7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7E485219" w14:textId="77777777" w:rsidR="00DE55D0" w:rsidRDefault="00DE55D0" w:rsidP="00F97A6D">
            <w:r>
              <w:t>Implementiert?</w:t>
            </w:r>
          </w:p>
        </w:tc>
      </w:tr>
      <w:tr w:rsidR="00DE55D0" w14:paraId="492680EB" w14:textId="77777777" w:rsidTr="00B13B85">
        <w:trPr>
          <w:trHeight w:val="695"/>
        </w:trPr>
        <w:tc>
          <w:tcPr>
            <w:tcW w:w="1666" w:type="pct"/>
          </w:tcPr>
          <w:p w14:paraId="27DEEFFD" w14:textId="77777777" w:rsidR="00DE55D0" w:rsidRPr="00552EA7" w:rsidRDefault="00DE55D0" w:rsidP="00F97A6D"/>
        </w:tc>
        <w:tc>
          <w:tcPr>
            <w:tcW w:w="1667" w:type="pct"/>
          </w:tcPr>
          <w:p w14:paraId="2EA99062" w14:textId="77777777" w:rsidR="00DE55D0" w:rsidRPr="00552EA7" w:rsidRDefault="00DE55D0" w:rsidP="00F97A6D"/>
        </w:tc>
        <w:tc>
          <w:tcPr>
            <w:tcW w:w="1667" w:type="pct"/>
          </w:tcPr>
          <w:p w14:paraId="3A14C06A" w14:textId="77777777" w:rsidR="00DE55D0" w:rsidRPr="00552EA7" w:rsidRDefault="00DE55D0" w:rsidP="00F97A6D"/>
        </w:tc>
      </w:tr>
      <w:tr w:rsidR="00DE55D0" w14:paraId="78BAF3F0" w14:textId="77777777" w:rsidTr="00B13B85">
        <w:tc>
          <w:tcPr>
            <w:tcW w:w="1666" w:type="pct"/>
          </w:tcPr>
          <w:p w14:paraId="652C8C1D" w14:textId="77777777" w:rsidR="00DE55D0" w:rsidRPr="00552EA7" w:rsidRDefault="00DE55D0" w:rsidP="00F97A6D"/>
        </w:tc>
        <w:tc>
          <w:tcPr>
            <w:tcW w:w="1667" w:type="pct"/>
          </w:tcPr>
          <w:p w14:paraId="79081F14" w14:textId="77777777" w:rsidR="00DE55D0" w:rsidRPr="00552EA7" w:rsidRDefault="00DE55D0" w:rsidP="00F97A6D"/>
        </w:tc>
        <w:tc>
          <w:tcPr>
            <w:tcW w:w="1667" w:type="pct"/>
          </w:tcPr>
          <w:p w14:paraId="479D4DB5" w14:textId="77777777" w:rsidR="00DE55D0" w:rsidRPr="00552EA7" w:rsidRDefault="00DE55D0" w:rsidP="00F97A6D"/>
        </w:tc>
      </w:tr>
    </w:tbl>
    <w:p w14:paraId="372D4090" w14:textId="77777777" w:rsidR="00DE55D0" w:rsidRDefault="00DE55D0" w:rsidP="00DE55D0"/>
    <w:p w14:paraId="5E12B03F" w14:textId="77777777" w:rsidR="00DE55D0" w:rsidRDefault="00DE55D0" w:rsidP="00DE55D0">
      <w:r>
        <w:br w:type="page"/>
      </w:r>
    </w:p>
    <w:p w14:paraId="0E005C39" w14:textId="61E63162" w:rsidR="00DE55D0" w:rsidRDefault="00DE55D0" w:rsidP="00DE55D0">
      <w:pPr>
        <w:pStyle w:val="berschrift2"/>
      </w:pPr>
      <w:r>
        <w:lastRenderedPageBreak/>
        <w:t xml:space="preserve">Testperson </w:t>
      </w:r>
      <w:r>
        <w:t>4</w:t>
      </w:r>
      <w:r>
        <w:br/>
      </w:r>
      <w:r w:rsidR="00B24697">
        <w:t>Thomas Link</w:t>
      </w:r>
    </w:p>
    <w:p w14:paraId="3EDEA96F" w14:textId="5CB047B1" w:rsidR="00DE55D0" w:rsidRDefault="00DE55D0" w:rsidP="00DE55D0">
      <w:r>
        <w:t xml:space="preserve">(Im Rahmen </w:t>
      </w:r>
      <w:proofErr w:type="gramStart"/>
      <w:r>
        <w:t>des Unterricht</w:t>
      </w:r>
      <w:proofErr w:type="gramEnd"/>
      <w:r>
        <w:t xml:space="preserve"> vom 16.03.2017)</w:t>
      </w:r>
    </w:p>
    <w:p w14:paraId="7F16E009" w14:textId="38A025A4" w:rsidR="00DE55D0" w:rsidRDefault="00DE55D0" w:rsidP="00DE55D0">
      <w:r>
        <w:t>Leider keine Fotos vorhanden</w:t>
      </w:r>
    </w:p>
    <w:p w14:paraId="2B9DBBDF" w14:textId="77777777" w:rsidR="00DE55D0" w:rsidRPr="00552EA7" w:rsidRDefault="00DE55D0" w:rsidP="00DE55D0"/>
    <w:p w14:paraId="5D3D2490" w14:textId="77777777" w:rsidR="00DE55D0" w:rsidRDefault="00DE55D0" w:rsidP="00DE55D0">
      <w:pPr>
        <w:pStyle w:val="berschrift3"/>
      </w:pPr>
      <w:r>
        <w:t>Test Case 1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6F3CBA66" w14:textId="77777777" w:rsidTr="002F4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</w:tcPr>
          <w:p w14:paraId="0DB09E41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</w:tcPr>
          <w:p w14:paraId="4BB3D358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</w:tcPr>
          <w:p w14:paraId="4CBFA57E" w14:textId="77777777" w:rsidR="00DE55D0" w:rsidRDefault="00DE55D0" w:rsidP="00F97A6D">
            <w:r>
              <w:t>Implementiert?</w:t>
            </w:r>
          </w:p>
        </w:tc>
      </w:tr>
      <w:tr w:rsidR="00DE55D0" w14:paraId="1498058E" w14:textId="77777777" w:rsidTr="002F4AD4">
        <w:trPr>
          <w:trHeight w:val="695"/>
        </w:trPr>
        <w:tc>
          <w:tcPr>
            <w:tcW w:w="1666" w:type="pct"/>
          </w:tcPr>
          <w:p w14:paraId="07C7BCEA" w14:textId="271461E8" w:rsidR="00DE55D0" w:rsidRPr="002F4AD4" w:rsidRDefault="00DE55D0" w:rsidP="00F97A6D">
            <w:r w:rsidRPr="002F4AD4">
              <w:t>Login konnte problemlos durchgeführt werden, alle benötigen Informationen wurden angegeben</w:t>
            </w:r>
          </w:p>
        </w:tc>
        <w:tc>
          <w:tcPr>
            <w:tcW w:w="1667" w:type="pct"/>
          </w:tcPr>
          <w:p w14:paraId="14A7192E" w14:textId="0CAEF96E" w:rsidR="00DE55D0" w:rsidRPr="002F4AD4" w:rsidRDefault="00DE55D0" w:rsidP="00F97A6D">
            <w:r w:rsidRPr="002F4AD4">
              <w:t>-</w:t>
            </w:r>
          </w:p>
        </w:tc>
        <w:tc>
          <w:tcPr>
            <w:tcW w:w="1667" w:type="pct"/>
          </w:tcPr>
          <w:p w14:paraId="697DA7B7" w14:textId="04290145" w:rsidR="00DE55D0" w:rsidRPr="002F4AD4" w:rsidRDefault="00DE55D0" w:rsidP="00F97A6D">
            <w:r w:rsidRPr="002F4AD4">
              <w:t>-</w:t>
            </w:r>
          </w:p>
        </w:tc>
      </w:tr>
      <w:tr w:rsidR="00DE55D0" w14:paraId="135B7646" w14:textId="77777777" w:rsidTr="002F4AD4">
        <w:tc>
          <w:tcPr>
            <w:tcW w:w="1666" w:type="pct"/>
          </w:tcPr>
          <w:p w14:paraId="2719C58B" w14:textId="4BFD5B59" w:rsidR="00DE55D0" w:rsidRPr="002F4AD4" w:rsidRDefault="00DE55D0" w:rsidP="00F97A6D">
            <w:r w:rsidRPr="002F4AD4">
              <w:t>Google Login stellte sich als etwas umständlich heraus</w:t>
            </w:r>
          </w:p>
        </w:tc>
        <w:tc>
          <w:tcPr>
            <w:tcW w:w="1667" w:type="pct"/>
          </w:tcPr>
          <w:p w14:paraId="22BC3EBD" w14:textId="1E3C5ED4" w:rsidR="00DE55D0" w:rsidRPr="002F4AD4" w:rsidRDefault="004D07F8" w:rsidP="00F97A6D">
            <w:r w:rsidRPr="002F4AD4">
              <w:t>Evtl. Google Login vereinfachen oder ersetzen</w:t>
            </w:r>
          </w:p>
        </w:tc>
        <w:tc>
          <w:tcPr>
            <w:tcW w:w="1667" w:type="pct"/>
          </w:tcPr>
          <w:p w14:paraId="2ABF98F3" w14:textId="68D2D407" w:rsidR="00DE55D0" w:rsidRPr="002F4AD4" w:rsidRDefault="00DE55D0" w:rsidP="00F97A6D">
            <w:r w:rsidRPr="002F4AD4">
              <w:t>Google Login wurde durch einfaches E-Mail/Passwort Login ersetzt</w:t>
            </w:r>
          </w:p>
        </w:tc>
      </w:tr>
      <w:tr w:rsidR="00DE55D0" w14:paraId="1AB31669" w14:textId="77777777" w:rsidTr="002F4AD4">
        <w:tc>
          <w:tcPr>
            <w:tcW w:w="1666" w:type="pct"/>
          </w:tcPr>
          <w:p w14:paraId="36D526A9" w14:textId="0B6F2A0C" w:rsidR="00DE55D0" w:rsidRPr="002F4AD4" w:rsidRDefault="00B24697" w:rsidP="00F97A6D">
            <w:r w:rsidRPr="002F4AD4">
              <w:t>Der Registrationsprozess wird viele Nutzer vom Nutzen der App abhalten.</w:t>
            </w:r>
          </w:p>
        </w:tc>
        <w:tc>
          <w:tcPr>
            <w:tcW w:w="1667" w:type="pct"/>
          </w:tcPr>
          <w:p w14:paraId="2A38E2F5" w14:textId="77B4CA80" w:rsidR="00DE55D0" w:rsidRPr="002F4AD4" w:rsidRDefault="00B24697" w:rsidP="00F97A6D">
            <w:proofErr w:type="spellStart"/>
            <w:r w:rsidRPr="002F4AD4">
              <w:t>Lazy</w:t>
            </w:r>
            <w:proofErr w:type="spellEnd"/>
            <w:r w:rsidRPr="002F4AD4">
              <w:t xml:space="preserve"> Login integrieren.</w:t>
            </w:r>
            <w:r w:rsidRPr="002F4AD4">
              <w:br/>
            </w:r>
            <w:proofErr w:type="spellStart"/>
            <w:r w:rsidRPr="002F4AD4">
              <w:t>d.H.</w:t>
            </w:r>
            <w:proofErr w:type="spellEnd"/>
            <w:r w:rsidRPr="002F4AD4">
              <w:t xml:space="preserve"> der Nutzer kann ohne Login bereits Funktionen nutzen und wird motiviert einen Account anzulegen</w:t>
            </w:r>
          </w:p>
        </w:tc>
        <w:tc>
          <w:tcPr>
            <w:tcW w:w="1667" w:type="pct"/>
          </w:tcPr>
          <w:p w14:paraId="6367A85E" w14:textId="00C4C03A" w:rsidR="00DE55D0" w:rsidRPr="002F4AD4" w:rsidRDefault="00B24697" w:rsidP="00F97A6D">
            <w:r w:rsidRPr="002F4AD4">
              <w:t>Aus Zeitgründen nicht implementiert</w:t>
            </w:r>
          </w:p>
        </w:tc>
      </w:tr>
    </w:tbl>
    <w:p w14:paraId="636F8213" w14:textId="77777777" w:rsidR="00DE55D0" w:rsidRDefault="00DE55D0" w:rsidP="00DE55D0"/>
    <w:p w14:paraId="47DDFB21" w14:textId="77777777" w:rsidR="00DE55D0" w:rsidRDefault="00DE55D0" w:rsidP="00DE55D0">
      <w:pPr>
        <w:pStyle w:val="berschrift3"/>
      </w:pPr>
      <w:r>
        <w:t>Test Case 2</w:t>
      </w:r>
    </w:p>
    <w:tbl>
      <w:tblPr>
        <w:tblStyle w:val="ModernPaper"/>
        <w:tblW w:w="5000" w:type="pct"/>
        <w:tblLook w:val="0420" w:firstRow="1" w:lastRow="0" w:firstColumn="0" w:lastColumn="0" w:noHBand="0" w:noVBand="1"/>
        <w:tblCaption w:val="Inhaltstabelle"/>
      </w:tblPr>
      <w:tblGrid>
        <w:gridCol w:w="3246"/>
        <w:gridCol w:w="3247"/>
        <w:gridCol w:w="3247"/>
      </w:tblGrid>
      <w:tr w:rsidR="00DE55D0" w14:paraId="56248EA9" w14:textId="77777777" w:rsidTr="002F4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8"/>
        </w:trPr>
        <w:tc>
          <w:tcPr>
            <w:tcW w:w="1666" w:type="pct"/>
            <w:vAlign w:val="bottom"/>
          </w:tcPr>
          <w:p w14:paraId="29F7EDDE" w14:textId="77777777" w:rsidR="00DE55D0" w:rsidRDefault="00DE55D0" w:rsidP="00F97A6D">
            <w:r>
              <w:t>Feststellung</w:t>
            </w:r>
          </w:p>
        </w:tc>
        <w:tc>
          <w:tcPr>
            <w:tcW w:w="1667" w:type="pct"/>
            <w:vAlign w:val="bottom"/>
          </w:tcPr>
          <w:p w14:paraId="276D1F10" w14:textId="77777777" w:rsidR="00DE55D0" w:rsidRDefault="00DE55D0" w:rsidP="00F97A6D">
            <w:r>
              <w:t>Learning</w:t>
            </w:r>
          </w:p>
        </w:tc>
        <w:tc>
          <w:tcPr>
            <w:tcW w:w="1667" w:type="pct"/>
            <w:vAlign w:val="bottom"/>
          </w:tcPr>
          <w:p w14:paraId="204D723F" w14:textId="77777777" w:rsidR="00DE55D0" w:rsidRDefault="00DE55D0" w:rsidP="00F97A6D">
            <w:r>
              <w:t>Implementiert?</w:t>
            </w:r>
          </w:p>
        </w:tc>
      </w:tr>
      <w:tr w:rsidR="00DE55D0" w14:paraId="76175119" w14:textId="77777777" w:rsidTr="002F4AD4">
        <w:trPr>
          <w:trHeight w:val="695"/>
        </w:trPr>
        <w:tc>
          <w:tcPr>
            <w:tcW w:w="1666" w:type="pct"/>
          </w:tcPr>
          <w:p w14:paraId="5381D6F0" w14:textId="28258449" w:rsidR="00DE55D0" w:rsidRPr="002F4AD4" w:rsidRDefault="00B24697" w:rsidP="00F97A6D">
            <w:r w:rsidRPr="002F4AD4">
              <w:t>Wenn keine Suchergebnisse vorhanden sind, erhält der Nutzer kein Feedback</w:t>
            </w:r>
          </w:p>
        </w:tc>
        <w:tc>
          <w:tcPr>
            <w:tcW w:w="1667" w:type="pct"/>
          </w:tcPr>
          <w:p w14:paraId="371FA475" w14:textId="2EDADD6F" w:rsidR="00DE55D0" w:rsidRPr="002F4AD4" w:rsidRDefault="00B24697" w:rsidP="00F97A6D">
            <w:r w:rsidRPr="002F4AD4">
              <w:t>Hinweis einbauen, wenn Suche nicht erfolgreich war</w:t>
            </w:r>
          </w:p>
        </w:tc>
        <w:tc>
          <w:tcPr>
            <w:tcW w:w="1667" w:type="pct"/>
          </w:tcPr>
          <w:p w14:paraId="53F4EC3A" w14:textId="563655FB" w:rsidR="00DE55D0" w:rsidRPr="002F4AD4" w:rsidRDefault="00B24697" w:rsidP="00F97A6D">
            <w:r w:rsidRPr="002F4AD4">
              <w:t>Ja</w:t>
            </w:r>
          </w:p>
        </w:tc>
      </w:tr>
      <w:tr w:rsidR="00DE55D0" w14:paraId="727F0FC1" w14:textId="77777777" w:rsidTr="002F4AD4">
        <w:tc>
          <w:tcPr>
            <w:tcW w:w="1666" w:type="pct"/>
          </w:tcPr>
          <w:p w14:paraId="778F18BA" w14:textId="2912ADF0" w:rsidR="00DE55D0" w:rsidRPr="002F4AD4" w:rsidRDefault="00B24697" w:rsidP="00F97A6D">
            <w:r w:rsidRPr="002F4AD4">
              <w:lastRenderedPageBreak/>
              <w:t>z.T. ist unklar, welches Datum selektiert ist</w:t>
            </w:r>
          </w:p>
        </w:tc>
        <w:tc>
          <w:tcPr>
            <w:tcW w:w="1667" w:type="pct"/>
          </w:tcPr>
          <w:p w14:paraId="47B48018" w14:textId="66874696" w:rsidR="00DE55D0" w:rsidRPr="002F4AD4" w:rsidRDefault="00B24697" w:rsidP="00F97A6D">
            <w:r w:rsidRPr="002F4AD4">
              <w:t>Selektiertes Datum in den Modulüberschriften anzeigen</w:t>
            </w:r>
          </w:p>
        </w:tc>
        <w:tc>
          <w:tcPr>
            <w:tcW w:w="1667" w:type="pct"/>
          </w:tcPr>
          <w:p w14:paraId="72A3018A" w14:textId="4170FB10" w:rsidR="00DE55D0" w:rsidRPr="002F4AD4" w:rsidRDefault="00B24697" w:rsidP="00F97A6D">
            <w:r w:rsidRPr="002F4AD4">
              <w:t>Ja</w:t>
            </w:r>
          </w:p>
        </w:tc>
      </w:tr>
      <w:tr w:rsidR="00B24697" w14:paraId="1F540D23" w14:textId="77777777" w:rsidTr="002F4AD4">
        <w:tc>
          <w:tcPr>
            <w:tcW w:w="1666" w:type="pct"/>
          </w:tcPr>
          <w:p w14:paraId="55222418" w14:textId="208AA998" w:rsidR="00B24697" w:rsidRPr="002F4AD4" w:rsidRDefault="00B24697" w:rsidP="00B24697">
            <w:r w:rsidRPr="002F4AD4">
              <w:t>Wenn keine Einträge gemacht sind, wird der Benutzer wenig motiviert seine Einträge zu machen</w:t>
            </w:r>
          </w:p>
        </w:tc>
        <w:tc>
          <w:tcPr>
            <w:tcW w:w="1667" w:type="pct"/>
          </w:tcPr>
          <w:p w14:paraId="19CF85E3" w14:textId="42A16999" w:rsidR="00B24697" w:rsidRPr="002F4AD4" w:rsidRDefault="00B24697" w:rsidP="00B24697">
            <w:r w:rsidRPr="002F4AD4">
              <w:t>Motivierende Mitteilung anzeigen, falls zu Wenig Daten vorhanden</w:t>
            </w:r>
          </w:p>
        </w:tc>
        <w:tc>
          <w:tcPr>
            <w:tcW w:w="1667" w:type="pct"/>
          </w:tcPr>
          <w:p w14:paraId="49500EC9" w14:textId="0298FFFE" w:rsidR="00B24697" w:rsidRPr="002F4AD4" w:rsidRDefault="00B24697" w:rsidP="00B24697">
            <w:r w:rsidRPr="002F4AD4">
              <w:t>Coach Kari gibt nun Hinweise, wenn ihm Daten zur Auswertung fehlen.</w:t>
            </w:r>
          </w:p>
        </w:tc>
      </w:tr>
      <w:tr w:rsidR="00B24697" w14:paraId="36D8C283" w14:textId="77777777" w:rsidTr="002F4AD4">
        <w:tc>
          <w:tcPr>
            <w:tcW w:w="1666" w:type="pct"/>
          </w:tcPr>
          <w:p w14:paraId="68C165E7" w14:textId="08A8E2A9" w:rsidR="00B24697" w:rsidRPr="00B24697" w:rsidRDefault="00B24697" w:rsidP="00B24697"/>
        </w:tc>
        <w:tc>
          <w:tcPr>
            <w:tcW w:w="1667" w:type="pct"/>
          </w:tcPr>
          <w:p w14:paraId="5E6F3172" w14:textId="77777777" w:rsidR="00B24697" w:rsidRDefault="00B24697" w:rsidP="00B24697"/>
        </w:tc>
        <w:tc>
          <w:tcPr>
            <w:tcW w:w="1667" w:type="pct"/>
          </w:tcPr>
          <w:p w14:paraId="6AC8DD25" w14:textId="77777777" w:rsidR="00B24697" w:rsidRDefault="00B24697" w:rsidP="00B24697"/>
        </w:tc>
      </w:tr>
    </w:tbl>
    <w:p w14:paraId="0F8C4C70" w14:textId="77777777" w:rsidR="00DE55D0" w:rsidRDefault="00DE55D0" w:rsidP="00DE55D0"/>
    <w:p w14:paraId="346510C5" w14:textId="594CD6F9" w:rsidR="00552EA7" w:rsidRDefault="00552EA7"/>
    <w:sectPr w:rsidR="00552EA7" w:rsidSect="00B24697">
      <w:footerReference w:type="default" r:id="rId7"/>
      <w:pgSz w:w="11900" w:h="16820" w:code="9"/>
      <w:pgMar w:top="1440" w:right="1080" w:bottom="1829" w:left="1080" w:header="720" w:footer="792" w:gutter="0"/>
      <w:cols w:space="720"/>
      <w:titlePg/>
      <w:docGrid w:linePitch="381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6AEDD" w14:textId="77777777" w:rsidR="006F76E1" w:rsidRDefault="006F76E1">
      <w:pPr>
        <w:spacing w:after="0" w:line="240" w:lineRule="auto"/>
      </w:pPr>
      <w:r>
        <w:separator/>
      </w:r>
    </w:p>
  </w:endnote>
  <w:endnote w:type="continuationSeparator" w:id="0">
    <w:p w14:paraId="54BD0CB7" w14:textId="77777777" w:rsidR="006F76E1" w:rsidRDefault="006F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2E87ED77" w14:textId="77777777" w:rsidR="002A1C92" w:rsidRDefault="00D04D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B8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DE1EC" w14:textId="77777777" w:rsidR="006F76E1" w:rsidRDefault="006F76E1">
      <w:pPr>
        <w:spacing w:after="0" w:line="240" w:lineRule="auto"/>
      </w:pPr>
      <w:r>
        <w:separator/>
      </w:r>
    </w:p>
  </w:footnote>
  <w:footnote w:type="continuationSeparator" w:id="0">
    <w:p w14:paraId="6F391BB5" w14:textId="77777777" w:rsidR="006F76E1" w:rsidRDefault="006F7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7AB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Aufzhlungszeich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110EC"/>
    <w:multiLevelType w:val="hybridMultilevel"/>
    <w:tmpl w:val="A330FC92"/>
    <w:lvl w:ilvl="0" w:tplc="0B66C61A">
      <w:start w:val="1"/>
      <w:numFmt w:val="decimal"/>
      <w:pStyle w:val="Listennumm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A7"/>
    <w:rsid w:val="002A1C92"/>
    <w:rsid w:val="002F4AD4"/>
    <w:rsid w:val="004D07F8"/>
    <w:rsid w:val="0054290C"/>
    <w:rsid w:val="00552EA7"/>
    <w:rsid w:val="006F76E1"/>
    <w:rsid w:val="00796DCE"/>
    <w:rsid w:val="00B13B85"/>
    <w:rsid w:val="00B24697"/>
    <w:rsid w:val="00D04D7B"/>
    <w:rsid w:val="00D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B8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de-DE" w:eastAsia="ja-JP" w:bidi="de-DE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96DCE"/>
  </w:style>
  <w:style w:type="paragraph" w:styleId="berschrift1">
    <w:name w:val="heading 1"/>
    <w:basedOn w:val="Standard"/>
    <w:next w:val="Standard"/>
    <w:link w:val="berschrift1Zchn"/>
    <w:uiPriority w:val="9"/>
    <w:qFormat/>
    <w:rsid w:val="00552EA7"/>
    <w:pPr>
      <w:pageBreakBefore/>
      <w:spacing w:after="4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2EA7"/>
    <w:pPr>
      <w:keepNext/>
      <w:keepLines/>
      <w:spacing w:after="100" w:afterAutospacing="1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2EA7"/>
    <w:pPr>
      <w:keepNext/>
      <w:keepLines/>
      <w:spacing w:before="360" w:after="12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uzeileZchn">
    <w:name w:val="Fußzeile Zchn"/>
    <w:basedOn w:val="Absatz-Standardschriftart"/>
    <w:link w:val="Fuzeile"/>
    <w:uiPriority w:val="99"/>
    <w:rPr>
      <w:b/>
      <w:sz w:val="4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EA7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ufzhlungszeichen">
    <w:name w:val="List Bullet"/>
    <w:basedOn w:val="Standard"/>
    <w:uiPriority w:val="10"/>
    <w:qFormat/>
    <w:pPr>
      <w:numPr>
        <w:numId w:val="7"/>
      </w:numPr>
      <w:spacing w:after="1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iCs/>
      <w:sz w:val="56"/>
    </w:rPr>
  </w:style>
  <w:style w:type="table" w:customStyle="1" w:styleId="ModernPaper">
    <w:name w:val="Modern Paper"/>
    <w:basedOn w:val="NormaleTabelle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552EA7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2EA7"/>
    <w:rPr>
      <w:rFonts w:asciiTheme="majorHAnsi" w:eastAsiaTheme="majorEastAsia" w:hAnsiTheme="majorHAnsi" w:cstheme="majorBidi"/>
      <w:b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 w:val="0"/>
      <w:iCs/>
      <w:color w:val="E09B3B" w:themeColor="accent1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E09B3B" w:themeColor="accent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2A2A2A" w:themeColor="text2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rsid w:val="00552EA7"/>
    <w:pPr>
      <w:spacing w:after="0"/>
      <w:contextualSpacing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52EA7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Listennummer">
    <w:name w:val="List Number"/>
    <w:basedOn w:val="Standard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Standard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table" w:styleId="Tabellenrasterhell">
    <w:name w:val="Grid Table Light"/>
    <w:basedOn w:val="NormaleTabelle"/>
    <w:uiPriority w:val="40"/>
    <w:rsid w:val="002F4A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2">
    <w:name w:val="Plain Table 2"/>
    <w:basedOn w:val="NormaleTabelle"/>
    <w:uiPriority w:val="42"/>
    <w:rsid w:val="002F4A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efanamport/Library/Containers/com.microsoft.Word/Data/Library/Caches/2055/TM10002078/Modernes%20Pap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62E"/>
    <w:multiLevelType w:val="hybridMultilevel"/>
    <w:tmpl w:val="078A913A"/>
    <w:lvl w:ilvl="0" w:tplc="F108703C">
      <w:start w:val="1"/>
      <w:numFmt w:val="bullet"/>
      <w:pStyle w:val="Aufzhlungszeichen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56"/>
    <w:rsid w:val="009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F2C5B4A651D5945854404CA3DCEB19D">
    <w:name w:val="4F2C5B4A651D5945854404CA3DCEB19D"/>
  </w:style>
  <w:style w:type="paragraph" w:customStyle="1" w:styleId="25ECAFA255FBAF46A0D3B4C4BB7E5C49">
    <w:name w:val="25ECAFA255FBAF46A0D3B4C4BB7E5C49"/>
  </w:style>
  <w:style w:type="paragraph" w:customStyle="1" w:styleId="B2F24A868CBB8C4CB47DF92CDCC700B6">
    <w:name w:val="B2F24A868CBB8C4CB47DF92CDCC700B6"/>
  </w:style>
  <w:style w:type="paragraph" w:customStyle="1" w:styleId="E281CD13430B0644A8FE8718AA74042F">
    <w:name w:val="E281CD13430B0644A8FE8718AA74042F"/>
  </w:style>
  <w:style w:type="paragraph" w:customStyle="1" w:styleId="7F78A287FFAD814F8F63517E37CD2DB5">
    <w:name w:val="7F78A287FFAD814F8F63517E37CD2DB5"/>
  </w:style>
  <w:style w:type="paragraph" w:customStyle="1" w:styleId="5B4D62DCCB0AA94F95D2210D0C10652C">
    <w:name w:val="5B4D62DCCB0AA94F95D2210D0C10652C"/>
  </w:style>
  <w:style w:type="paragraph" w:customStyle="1" w:styleId="25BB78EFE90E114C90B787C0A4C103A9">
    <w:name w:val="25BB78EFE90E114C90B787C0A4C103A9"/>
  </w:style>
  <w:style w:type="paragraph" w:styleId="Aufzhlungszeichen">
    <w:name w:val="List Bullet"/>
    <w:basedOn w:val="Standard"/>
    <w:uiPriority w:val="10"/>
    <w:qFormat/>
    <w:pPr>
      <w:numPr>
        <w:numId w:val="1"/>
      </w:numPr>
      <w:spacing w:after="120" w:line="312" w:lineRule="auto"/>
    </w:pPr>
    <w:rPr>
      <w:rFonts w:eastAsiaTheme="minorHAnsi"/>
      <w:color w:val="44546A" w:themeColor="text2"/>
      <w:sz w:val="22"/>
      <w:szCs w:val="22"/>
      <w:lang w:eastAsia="ja-JP" w:bidi="de-DE"/>
    </w:rPr>
  </w:style>
  <w:style w:type="paragraph" w:customStyle="1" w:styleId="F364DED2D6F83C4F8875DA31960963BC">
    <w:name w:val="F364DED2D6F83C4F8875DA31960963BC"/>
  </w:style>
  <w:style w:type="paragraph" w:customStyle="1" w:styleId="4C454CFC5D082C4DBD853C54D0EA35E0">
    <w:name w:val="4C454CFC5D082C4DBD853C54D0EA35E0"/>
  </w:style>
  <w:style w:type="paragraph" w:customStyle="1" w:styleId="82092AC0D8B72F4BB9B1DB14168B0604">
    <w:name w:val="82092AC0D8B72F4BB9B1DB14168B0604"/>
  </w:style>
  <w:style w:type="paragraph" w:customStyle="1" w:styleId="CAD6FE1F1D84BA4EA8C570BE56E276D8">
    <w:name w:val="CAD6FE1F1D84BA4EA8C570BE56E276D8"/>
  </w:style>
  <w:style w:type="paragraph" w:customStyle="1" w:styleId="FA5D92E13CAC65419168260D623A6B0F">
    <w:name w:val="FA5D92E13CAC65419168260D623A6B0F"/>
  </w:style>
  <w:style w:type="paragraph" w:customStyle="1" w:styleId="C112DEA7FD3A9641A68A4CD29321099E">
    <w:name w:val="C112DEA7FD3A9641A68A4CD29321099E"/>
  </w:style>
  <w:style w:type="paragraph" w:customStyle="1" w:styleId="B262C0A79C2CFB459731A75ECA9FF3FC">
    <w:name w:val="B262C0A79C2CFB459731A75ECA9FF3FC"/>
  </w:style>
  <w:style w:type="paragraph" w:customStyle="1" w:styleId="B807947FB5B21E4CBCC1FA2FA868293E">
    <w:name w:val="B807947FB5B21E4CBCC1FA2FA868293E"/>
  </w:style>
  <w:style w:type="paragraph" w:customStyle="1" w:styleId="640C78AF745BE04685236EEA322C9082">
    <w:name w:val="640C78AF745BE04685236EEA322C9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Modernes Papier.dotx</Template>
  <TotalTime>0</TotalTime>
  <Pages>7</Pages>
  <Words>420</Words>
  <Characters>2652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Amport</dc:creator>
  <cp:keywords/>
  <dc:description/>
  <cp:lastModifiedBy>Stefan Amport</cp:lastModifiedBy>
  <cp:revision>5</cp:revision>
  <dcterms:created xsi:type="dcterms:W3CDTF">2017-03-25T08:37:00Z</dcterms:created>
  <dcterms:modified xsi:type="dcterms:W3CDTF">2017-03-25T09:06:00Z</dcterms:modified>
</cp:coreProperties>
</file>